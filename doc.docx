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657F4" w14:textId="77777777" w:rsidR="009E0F57" w:rsidRDefault="009E0F57" w:rsidP="00AE0EA4">
      <w:pPr>
        <w:jc w:val="both"/>
      </w:pPr>
    </w:p>
    <w:p w14:paraId="47E8EAF4" w14:textId="77777777" w:rsidR="009E0F57" w:rsidRDefault="009E0F57" w:rsidP="00AE0EA4">
      <w:pPr>
        <w:jc w:val="both"/>
      </w:pPr>
    </w:p>
    <w:p w14:paraId="4D8A7F23" w14:textId="77777777" w:rsidR="009E0F57" w:rsidRDefault="009E0F57" w:rsidP="00AE0EA4">
      <w:pPr>
        <w:jc w:val="both"/>
      </w:pPr>
    </w:p>
    <w:p w14:paraId="553C3C27" w14:textId="77777777" w:rsidR="009E0F57" w:rsidRDefault="009E0F57" w:rsidP="00AE0EA4">
      <w:pPr>
        <w:jc w:val="both"/>
      </w:pPr>
    </w:p>
    <w:p w14:paraId="02DC873A" w14:textId="77777777" w:rsidR="009E0F57" w:rsidRDefault="009E0F57" w:rsidP="00AE0EA4">
      <w:pPr>
        <w:jc w:val="both"/>
      </w:pPr>
    </w:p>
    <w:p w14:paraId="613C747D" w14:textId="77777777" w:rsidR="00A269CA" w:rsidRDefault="00600D33" w:rsidP="00AE0EA4">
      <w:pPr>
        <w:jc w:val="both"/>
        <w:rPr>
          <w:rFonts w:ascii="Frutiger 45 Light" w:hAnsi="Frutiger 45 Light"/>
          <w:sz w:val="64"/>
          <w:szCs w:val="64"/>
        </w:rPr>
      </w:pPr>
      <w:r>
        <w:rPr>
          <w:rFonts w:ascii="Frutiger 45 Light" w:hAnsi="Frutiger 45 Light"/>
          <w:sz w:val="64"/>
          <w:szCs w:val="64"/>
        </w:rPr>
        <w:t>Dokumentation</w:t>
      </w:r>
    </w:p>
    <w:p w14:paraId="674DD6FF" w14:textId="77777777" w:rsidR="009E0F57" w:rsidRDefault="00600D33" w:rsidP="00AE0EA4">
      <w:pPr>
        <w:jc w:val="both"/>
        <w:rPr>
          <w:rFonts w:ascii="Frutiger 45 Light" w:hAnsi="Frutiger 45 Light"/>
          <w:sz w:val="64"/>
          <w:szCs w:val="64"/>
        </w:rPr>
      </w:pPr>
      <w:proofErr w:type="spellStart"/>
      <w:r>
        <w:rPr>
          <w:rFonts w:ascii="Frutiger 45 Light" w:hAnsi="Frutiger 45 Light"/>
          <w:sz w:val="64"/>
          <w:szCs w:val="64"/>
        </w:rPr>
        <w:t>Swissphoto</w:t>
      </w:r>
      <w:proofErr w:type="spellEnd"/>
      <w:r w:rsidR="009E0F57" w:rsidRPr="009E0F57">
        <w:rPr>
          <w:rFonts w:ascii="Frutiger 45 Light" w:hAnsi="Frutiger 45 Light"/>
          <w:sz w:val="64"/>
          <w:szCs w:val="64"/>
        </w:rPr>
        <w:t xml:space="preserve"> </w:t>
      </w:r>
      <w:r w:rsidR="009E0F57">
        <w:rPr>
          <w:rFonts w:ascii="Frutiger 45 Light" w:hAnsi="Frutiger 45 Light"/>
          <w:sz w:val="64"/>
          <w:szCs w:val="64"/>
        </w:rPr>
        <w:t>–</w:t>
      </w:r>
      <w:r w:rsidR="00A269CA">
        <w:rPr>
          <w:rFonts w:ascii="Frutiger 45 Light" w:hAnsi="Frutiger 45 Light"/>
          <w:sz w:val="64"/>
          <w:szCs w:val="64"/>
        </w:rPr>
        <w:t xml:space="preserve"> Applik</w:t>
      </w:r>
      <w:r w:rsidR="009E0F57" w:rsidRPr="009E0F57">
        <w:rPr>
          <w:rFonts w:ascii="Frutiger 45 Light" w:hAnsi="Frutiger 45 Light"/>
          <w:sz w:val="64"/>
          <w:szCs w:val="64"/>
        </w:rPr>
        <w:t>ation</w:t>
      </w:r>
    </w:p>
    <w:p w14:paraId="303DE195" w14:textId="77777777" w:rsidR="004C364A" w:rsidRDefault="00600D33" w:rsidP="00AE0EA4">
      <w:pPr>
        <w:jc w:val="both"/>
        <w:rPr>
          <w:rFonts w:ascii="Frutiger 45 Light" w:hAnsi="Frutiger 45 Light"/>
          <w:sz w:val="28"/>
          <w:szCs w:val="28"/>
        </w:rPr>
      </w:pPr>
      <w:r>
        <w:rPr>
          <w:rFonts w:ascii="Frutiger 45 Light" w:hAnsi="Frutiger 45 Light"/>
          <w:sz w:val="28"/>
          <w:szCs w:val="28"/>
        </w:rPr>
        <w:t>Modul 152</w:t>
      </w:r>
    </w:p>
    <w:p w14:paraId="5103EF03" w14:textId="77777777" w:rsidR="004C364A" w:rsidRDefault="004C364A" w:rsidP="00AE0EA4">
      <w:pPr>
        <w:jc w:val="both"/>
        <w:rPr>
          <w:rFonts w:ascii="Frutiger 45 Light" w:hAnsi="Frutiger 45 Light"/>
          <w:sz w:val="28"/>
          <w:szCs w:val="28"/>
        </w:rPr>
      </w:pPr>
      <w:r>
        <w:rPr>
          <w:rFonts w:ascii="Frutiger 45 Light" w:hAnsi="Frutiger 45 Light"/>
          <w:sz w:val="28"/>
          <w:szCs w:val="28"/>
        </w:rPr>
        <w:br w:type="page"/>
      </w:r>
    </w:p>
    <w:p w14:paraId="1EF536C9" w14:textId="77777777" w:rsidR="00A86CFE" w:rsidRPr="00A86CFE" w:rsidRDefault="00414AA8" w:rsidP="00AE0EA4">
      <w:pPr>
        <w:jc w:val="both"/>
      </w:pPr>
      <w:r>
        <w:rPr>
          <w:rFonts w:ascii="Frutiger 45 Light" w:hAnsi="Frutiger 45 Light"/>
          <w:sz w:val="44"/>
          <w:szCs w:val="44"/>
        </w:rPr>
        <w:lastRenderedPageBreak/>
        <w:t>Inhaltsverzeichnis</w:t>
      </w:r>
    </w:p>
    <w:p w14:paraId="404377B0" w14:textId="77777777" w:rsidR="00AE0EA4" w:rsidRDefault="00A86CFE" w:rsidP="00AE0EA4">
      <w:pPr>
        <w:pStyle w:val="Verzeichnis1"/>
        <w:tabs>
          <w:tab w:val="left" w:pos="440"/>
          <w:tab w:val="right" w:leader="dot" w:pos="9062"/>
        </w:tabs>
        <w:jc w:val="both"/>
        <w:rPr>
          <w:rFonts w:eastAsiaTheme="minorEastAsia"/>
          <w:b w:val="0"/>
          <w:noProof/>
          <w:lang w:eastAsia="de-CH"/>
        </w:rPr>
      </w:pPr>
      <w:r>
        <w:rPr>
          <w:rFonts w:ascii="Frutiger 45 Light" w:hAnsi="Frutiger 45 Light"/>
          <w:sz w:val="28"/>
          <w:szCs w:val="28"/>
        </w:rPr>
        <w:fldChar w:fldCharType="begin"/>
      </w:r>
      <w:r>
        <w:rPr>
          <w:rFonts w:ascii="Frutiger 45 Light" w:hAnsi="Frutiger 45 Light"/>
          <w:sz w:val="28"/>
          <w:szCs w:val="28"/>
        </w:rPr>
        <w:instrText xml:space="preserve"> TOC \o "1-3" \h \z \u </w:instrText>
      </w:r>
      <w:r>
        <w:rPr>
          <w:rFonts w:ascii="Frutiger 45 Light" w:hAnsi="Frutiger 45 Light"/>
          <w:sz w:val="28"/>
          <w:szCs w:val="28"/>
        </w:rPr>
        <w:fldChar w:fldCharType="separate"/>
      </w:r>
      <w:hyperlink w:anchor="_Toc486926966" w:history="1">
        <w:r w:rsidR="00AE0EA4" w:rsidRPr="008528D9">
          <w:rPr>
            <w:rStyle w:val="Link"/>
            <w:noProof/>
          </w:rPr>
          <w:t>1.</w:t>
        </w:r>
        <w:r w:rsidR="00AE0EA4">
          <w:rPr>
            <w:rFonts w:eastAsiaTheme="minorEastAsia"/>
            <w:b w:val="0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11.05.2017 Entwicklungsumgebung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_Toc486926966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 w:rsidR="00600D33">
          <w:rPr>
            <w:noProof/>
            <w:webHidden/>
          </w:rPr>
          <w:t>4</w:t>
        </w:r>
        <w:r w:rsidR="00AE0EA4">
          <w:rPr>
            <w:noProof/>
            <w:webHidden/>
          </w:rPr>
          <w:fldChar w:fldCharType="end"/>
        </w:r>
      </w:hyperlink>
    </w:p>
    <w:p w14:paraId="77537D64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67" w:history="1">
        <w:r w:rsidR="00AE0EA4" w:rsidRPr="008528D9">
          <w:rPr>
            <w:rStyle w:val="Link"/>
            <w:noProof/>
          </w:rPr>
          <w:t>1.1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Soll-Ist-Vergleich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_Toc486926967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E0EA4">
          <w:rPr>
            <w:noProof/>
            <w:webHidden/>
          </w:rPr>
          <w:fldChar w:fldCharType="end"/>
        </w:r>
      </w:hyperlink>
    </w:p>
    <w:p w14:paraId="58FE5917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68" w:history="1">
        <w:r w:rsidR="00AE0EA4" w:rsidRPr="008528D9">
          <w:rPr>
            <w:rStyle w:val="Link"/>
            <w:noProof/>
          </w:rPr>
          <w:t>1.2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Kurzer Abriss zur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_Toc486926968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E0EA4">
          <w:rPr>
            <w:noProof/>
            <w:webHidden/>
          </w:rPr>
          <w:fldChar w:fldCharType="end"/>
        </w:r>
      </w:hyperlink>
    </w:p>
    <w:p w14:paraId="30ACB99F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69" w:history="1">
        <w:r w:rsidR="00AE0EA4" w:rsidRPr="008528D9">
          <w:rPr>
            <w:rStyle w:val="Link"/>
            <w:noProof/>
          </w:rPr>
          <w:t>1.3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Erkenntnisse aus der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_Toc486926969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E0EA4">
          <w:rPr>
            <w:noProof/>
            <w:webHidden/>
          </w:rPr>
          <w:fldChar w:fldCharType="end"/>
        </w:r>
      </w:hyperlink>
    </w:p>
    <w:p w14:paraId="6D59E2AC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70" w:history="1">
        <w:r w:rsidR="00AE0EA4" w:rsidRPr="008528D9">
          <w:rPr>
            <w:rStyle w:val="Link"/>
            <w:noProof/>
          </w:rPr>
          <w:t>1.4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gefreut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_Toc486926970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E0EA4">
          <w:rPr>
            <w:noProof/>
            <w:webHidden/>
          </w:rPr>
          <w:fldChar w:fldCharType="end"/>
        </w:r>
      </w:hyperlink>
    </w:p>
    <w:p w14:paraId="2C59DF7D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71" w:history="1">
        <w:r w:rsidR="00AE0EA4" w:rsidRPr="008528D9">
          <w:rPr>
            <w:rStyle w:val="Link"/>
            <w:noProof/>
          </w:rPr>
          <w:t>1.5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geärgert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_Toc486926971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E0EA4">
          <w:rPr>
            <w:noProof/>
            <w:webHidden/>
          </w:rPr>
          <w:fldChar w:fldCharType="end"/>
        </w:r>
      </w:hyperlink>
    </w:p>
    <w:p w14:paraId="0EDF93C2" w14:textId="77777777" w:rsidR="00AE0EA4" w:rsidRDefault="00600D33" w:rsidP="00AE0EA4">
      <w:pPr>
        <w:pStyle w:val="Verzeichnis1"/>
        <w:tabs>
          <w:tab w:val="left" w:pos="440"/>
          <w:tab w:val="right" w:leader="dot" w:pos="9062"/>
        </w:tabs>
        <w:jc w:val="both"/>
        <w:rPr>
          <w:rFonts w:eastAsiaTheme="minorEastAsia"/>
          <w:b w:val="0"/>
          <w:noProof/>
          <w:lang w:eastAsia="de-CH"/>
        </w:rPr>
      </w:pPr>
      <w:hyperlink w:anchor="_Toc486926972" w:history="1">
        <w:r w:rsidR="00AE0EA4" w:rsidRPr="008528D9">
          <w:rPr>
            <w:rStyle w:val="Link"/>
            <w:noProof/>
          </w:rPr>
          <w:t>2.</w:t>
        </w:r>
        <w:r w:rsidR="00AE0EA4">
          <w:rPr>
            <w:rFonts w:eastAsiaTheme="minorEastAsia"/>
            <w:b w:val="0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18.05.2017 Sequenzdiagramm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_Toc486926972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E0EA4">
          <w:rPr>
            <w:noProof/>
            <w:webHidden/>
          </w:rPr>
          <w:fldChar w:fldCharType="end"/>
        </w:r>
      </w:hyperlink>
    </w:p>
    <w:p w14:paraId="323428AF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73" w:history="1">
        <w:r w:rsidR="00AE0EA4" w:rsidRPr="008528D9">
          <w:rPr>
            <w:rStyle w:val="Link"/>
            <w:noProof/>
          </w:rPr>
          <w:t>2.1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Soll-Ist-Vergleich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_Toc486926973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E0EA4">
          <w:rPr>
            <w:noProof/>
            <w:webHidden/>
          </w:rPr>
          <w:fldChar w:fldCharType="end"/>
        </w:r>
      </w:hyperlink>
    </w:p>
    <w:p w14:paraId="160985B0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74" w:history="1">
        <w:r w:rsidR="00AE0EA4" w:rsidRPr="008528D9">
          <w:rPr>
            <w:rStyle w:val="Link"/>
            <w:noProof/>
          </w:rPr>
          <w:t>2.2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Kurzer Abriss zur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_Toc486926974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E0EA4">
          <w:rPr>
            <w:noProof/>
            <w:webHidden/>
          </w:rPr>
          <w:fldChar w:fldCharType="end"/>
        </w:r>
      </w:hyperlink>
    </w:p>
    <w:p w14:paraId="065A68B0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75" w:history="1">
        <w:r w:rsidR="00AE0EA4" w:rsidRPr="008528D9">
          <w:rPr>
            <w:rStyle w:val="Link"/>
            <w:noProof/>
          </w:rPr>
          <w:t>2.3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Erkenntnisse aus der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_Toc486926975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E0EA4">
          <w:rPr>
            <w:noProof/>
            <w:webHidden/>
          </w:rPr>
          <w:fldChar w:fldCharType="end"/>
        </w:r>
      </w:hyperlink>
    </w:p>
    <w:p w14:paraId="556EE0CF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76" w:history="1">
        <w:r w:rsidR="00AE0EA4" w:rsidRPr="008528D9">
          <w:rPr>
            <w:rStyle w:val="Link"/>
            <w:noProof/>
          </w:rPr>
          <w:t>2.4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gefreut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_Toc486926976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E0EA4">
          <w:rPr>
            <w:noProof/>
            <w:webHidden/>
          </w:rPr>
          <w:fldChar w:fldCharType="end"/>
        </w:r>
      </w:hyperlink>
    </w:p>
    <w:p w14:paraId="19B339DF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77" w:history="1">
        <w:r w:rsidR="00AE0EA4" w:rsidRPr="008528D9">
          <w:rPr>
            <w:rStyle w:val="Link"/>
            <w:noProof/>
          </w:rPr>
          <w:t>2.5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geärgert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_Toc486926977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E0EA4">
          <w:rPr>
            <w:noProof/>
            <w:webHidden/>
          </w:rPr>
          <w:fldChar w:fldCharType="end"/>
        </w:r>
      </w:hyperlink>
    </w:p>
    <w:p w14:paraId="0BBFDD3B" w14:textId="77777777" w:rsidR="00AE0EA4" w:rsidRDefault="00600D33" w:rsidP="00AE0EA4">
      <w:pPr>
        <w:pStyle w:val="Verzeichnis1"/>
        <w:tabs>
          <w:tab w:val="left" w:pos="440"/>
          <w:tab w:val="right" w:leader="dot" w:pos="9062"/>
        </w:tabs>
        <w:jc w:val="both"/>
        <w:rPr>
          <w:rFonts w:eastAsiaTheme="minorEastAsia"/>
          <w:b w:val="0"/>
          <w:noProof/>
          <w:lang w:eastAsia="de-CH"/>
        </w:rPr>
      </w:pPr>
      <w:hyperlink w:anchor="_Toc486926978" w:history="1">
        <w:r w:rsidR="00AE0EA4" w:rsidRPr="008528D9">
          <w:rPr>
            <w:rStyle w:val="Link"/>
            <w:noProof/>
          </w:rPr>
          <w:t>3.</w:t>
        </w:r>
        <w:r w:rsidR="00AE0EA4">
          <w:rPr>
            <w:rFonts w:eastAsiaTheme="minorEastAsia"/>
            <w:b w:val="0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01.06.2017 Design erstellen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_Toc486926978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5A96E345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79" w:history="1">
        <w:r w:rsidR="00AE0EA4" w:rsidRPr="008528D9">
          <w:rPr>
            <w:rStyle w:val="Link"/>
            <w:noProof/>
          </w:rPr>
          <w:t>3.1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Soll-Ist-Vergleich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_Toc486926979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6999A8CD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80" w:history="1">
        <w:r w:rsidR="00AE0EA4" w:rsidRPr="008528D9">
          <w:rPr>
            <w:rStyle w:val="Link"/>
            <w:noProof/>
          </w:rPr>
          <w:t>3.2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Kurzer Abriss zur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_Toc486926980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46EDBF67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81" w:history="1">
        <w:r w:rsidR="00AE0EA4" w:rsidRPr="008528D9">
          <w:rPr>
            <w:rStyle w:val="Link"/>
            <w:noProof/>
          </w:rPr>
          <w:t>3.3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Erkenntnisse aus der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_Toc486926981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29D4A0B8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82" w:history="1">
        <w:r w:rsidR="00AE0EA4" w:rsidRPr="008528D9">
          <w:rPr>
            <w:rStyle w:val="Link"/>
            <w:noProof/>
          </w:rPr>
          <w:t>3.4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gefreut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_Toc486926982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5D268590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83" w:history="1">
        <w:r w:rsidR="00AE0EA4" w:rsidRPr="008528D9">
          <w:rPr>
            <w:rStyle w:val="Link"/>
            <w:noProof/>
          </w:rPr>
          <w:t>3.5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geärgert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_Toc486926983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29DED389" w14:textId="77777777" w:rsidR="00AE0EA4" w:rsidRDefault="00600D33" w:rsidP="00AE0EA4">
      <w:pPr>
        <w:pStyle w:val="Verzeichnis1"/>
        <w:tabs>
          <w:tab w:val="left" w:pos="440"/>
          <w:tab w:val="right" w:leader="dot" w:pos="9062"/>
        </w:tabs>
        <w:jc w:val="both"/>
        <w:rPr>
          <w:rFonts w:eastAsiaTheme="minorEastAsia"/>
          <w:b w:val="0"/>
          <w:noProof/>
          <w:lang w:eastAsia="de-CH"/>
        </w:rPr>
      </w:pPr>
      <w:hyperlink w:anchor="_Toc486926984" w:history="1">
        <w:r w:rsidR="00AE0EA4" w:rsidRPr="008528D9">
          <w:rPr>
            <w:rStyle w:val="Link"/>
            <w:noProof/>
          </w:rPr>
          <w:t>4.</w:t>
        </w:r>
        <w:r w:rsidR="00AE0EA4">
          <w:rPr>
            <w:rFonts w:eastAsiaTheme="minorEastAsia"/>
            <w:b w:val="0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08.06.2017 Realisierung des GUI's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_Toc486926984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6465E9A9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85" w:history="1">
        <w:r w:rsidR="00AE0EA4" w:rsidRPr="008528D9">
          <w:rPr>
            <w:rStyle w:val="Link"/>
            <w:noProof/>
          </w:rPr>
          <w:t>4.1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Soll-Ist-Vergleich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_Toc486926985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34C1EFC2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86" w:history="1">
        <w:r w:rsidR="00AE0EA4" w:rsidRPr="008528D9">
          <w:rPr>
            <w:rStyle w:val="Link"/>
            <w:noProof/>
          </w:rPr>
          <w:t>4.2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Kurzer Abriss zur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_Toc486926986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0F17A685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87" w:history="1">
        <w:r w:rsidR="00AE0EA4" w:rsidRPr="008528D9">
          <w:rPr>
            <w:rStyle w:val="Link"/>
            <w:noProof/>
          </w:rPr>
          <w:t>4.3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Erkenntnisse aus der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_Toc486926987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195BE2E8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88" w:history="1">
        <w:r w:rsidR="00AE0EA4" w:rsidRPr="008528D9">
          <w:rPr>
            <w:rStyle w:val="Link"/>
            <w:noProof/>
          </w:rPr>
          <w:t>4.4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gefreut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_Toc486926988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751CA6A9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89" w:history="1">
        <w:r w:rsidR="00AE0EA4" w:rsidRPr="008528D9">
          <w:rPr>
            <w:rStyle w:val="Link"/>
            <w:noProof/>
          </w:rPr>
          <w:t>4.5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geärgert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_Toc486926989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67328D10" w14:textId="77777777" w:rsidR="00AE0EA4" w:rsidRDefault="00600D33" w:rsidP="00AE0EA4">
      <w:pPr>
        <w:pStyle w:val="Verzeichnis1"/>
        <w:tabs>
          <w:tab w:val="left" w:pos="440"/>
          <w:tab w:val="right" w:leader="dot" w:pos="9062"/>
        </w:tabs>
        <w:jc w:val="both"/>
        <w:rPr>
          <w:rFonts w:eastAsiaTheme="minorEastAsia"/>
          <w:b w:val="0"/>
          <w:noProof/>
          <w:lang w:eastAsia="de-CH"/>
        </w:rPr>
      </w:pPr>
      <w:hyperlink w:anchor="_Toc486926990" w:history="1">
        <w:r w:rsidR="00AE0EA4" w:rsidRPr="008528D9">
          <w:rPr>
            <w:rStyle w:val="Link"/>
            <w:noProof/>
          </w:rPr>
          <w:t>5.</w:t>
        </w:r>
        <w:r w:rsidR="00AE0EA4">
          <w:rPr>
            <w:rFonts w:eastAsiaTheme="minorEastAsia"/>
            <w:b w:val="0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15.06.2017 API Anbindung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_Toc486926990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195A9FC4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91" w:history="1">
        <w:r w:rsidR="00AE0EA4" w:rsidRPr="008528D9">
          <w:rPr>
            <w:rStyle w:val="Link"/>
            <w:noProof/>
          </w:rPr>
          <w:t>5.1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Soll-Ist-Vergleich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_Toc486926991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44AFECD5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92" w:history="1">
        <w:r w:rsidR="00AE0EA4" w:rsidRPr="008528D9">
          <w:rPr>
            <w:rStyle w:val="Link"/>
            <w:noProof/>
          </w:rPr>
          <w:t>5.2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Kurzer Abriss zur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_Toc486926992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2C1D7DEC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93" w:history="1">
        <w:r w:rsidR="00AE0EA4" w:rsidRPr="008528D9">
          <w:rPr>
            <w:rStyle w:val="Link"/>
            <w:noProof/>
          </w:rPr>
          <w:t>5.3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Erkenntnisse aus der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_Toc486926993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027498B6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94" w:history="1">
        <w:r w:rsidR="00AE0EA4" w:rsidRPr="008528D9">
          <w:rPr>
            <w:rStyle w:val="Link"/>
            <w:noProof/>
          </w:rPr>
          <w:t>5.4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gefreut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_Toc486926994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4E1326A7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95" w:history="1">
        <w:r w:rsidR="00AE0EA4" w:rsidRPr="008528D9">
          <w:rPr>
            <w:rStyle w:val="Link"/>
            <w:noProof/>
          </w:rPr>
          <w:t>5.5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geärgert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_Toc486926995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4FBEB8C6" w14:textId="77777777" w:rsidR="00AE0EA4" w:rsidRDefault="00600D33" w:rsidP="00AE0EA4">
      <w:pPr>
        <w:pStyle w:val="Verzeichnis1"/>
        <w:tabs>
          <w:tab w:val="left" w:pos="440"/>
          <w:tab w:val="right" w:leader="dot" w:pos="9062"/>
        </w:tabs>
        <w:jc w:val="both"/>
        <w:rPr>
          <w:rFonts w:eastAsiaTheme="minorEastAsia"/>
          <w:b w:val="0"/>
          <w:noProof/>
          <w:lang w:eastAsia="de-CH"/>
        </w:rPr>
      </w:pPr>
      <w:hyperlink w:anchor="_Toc486926996" w:history="1">
        <w:r w:rsidR="00AE0EA4" w:rsidRPr="008528D9">
          <w:rPr>
            <w:rStyle w:val="Link"/>
            <w:noProof/>
          </w:rPr>
          <w:t>6.</w:t>
        </w:r>
        <w:r w:rsidR="00AE0EA4">
          <w:rPr>
            <w:rFonts w:eastAsiaTheme="minorEastAsia"/>
            <w:b w:val="0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22.06.2017 InsertBestellstatus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_Toc486926996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62C3682F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97" w:history="1">
        <w:r w:rsidR="00AE0EA4" w:rsidRPr="008528D9">
          <w:rPr>
            <w:rStyle w:val="Link"/>
            <w:noProof/>
          </w:rPr>
          <w:t>6.1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Soll-Ist-Vergleich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_Toc486926997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7D80AE42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98" w:history="1">
        <w:r w:rsidR="00AE0EA4" w:rsidRPr="008528D9">
          <w:rPr>
            <w:rStyle w:val="Link"/>
            <w:noProof/>
          </w:rPr>
          <w:t>6.2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Kurzer Abriss zur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_Toc486926998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4CAA1C5A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6999" w:history="1">
        <w:r w:rsidR="00AE0EA4" w:rsidRPr="008528D9">
          <w:rPr>
            <w:rStyle w:val="Link"/>
            <w:noProof/>
          </w:rPr>
          <w:t>6.3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Erkenntnisse aus der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_Toc486926999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350E84A2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7000" w:history="1">
        <w:r w:rsidR="00AE0EA4" w:rsidRPr="008528D9">
          <w:rPr>
            <w:rStyle w:val="Link"/>
            <w:noProof/>
          </w:rPr>
          <w:t>6.4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gefreut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_Toc486927000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09030FD3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7001" w:history="1">
        <w:r w:rsidR="00AE0EA4" w:rsidRPr="008528D9">
          <w:rPr>
            <w:rStyle w:val="Link"/>
            <w:noProof/>
          </w:rPr>
          <w:t>6.5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geärgert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_Toc486927001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5582C461" w14:textId="77777777" w:rsidR="00AE0EA4" w:rsidRDefault="00600D33" w:rsidP="00AE0EA4">
      <w:pPr>
        <w:pStyle w:val="Verzeichnis1"/>
        <w:tabs>
          <w:tab w:val="left" w:pos="440"/>
          <w:tab w:val="right" w:leader="dot" w:pos="9062"/>
        </w:tabs>
        <w:jc w:val="both"/>
        <w:rPr>
          <w:rFonts w:eastAsiaTheme="minorEastAsia"/>
          <w:b w:val="0"/>
          <w:noProof/>
          <w:lang w:eastAsia="de-CH"/>
        </w:rPr>
      </w:pPr>
      <w:hyperlink w:anchor="_Toc486927002" w:history="1">
        <w:r w:rsidR="00AE0EA4" w:rsidRPr="008528D9">
          <w:rPr>
            <w:rStyle w:val="Link"/>
            <w:noProof/>
          </w:rPr>
          <w:t>7.</w:t>
        </w:r>
        <w:r w:rsidR="00AE0EA4">
          <w:rPr>
            <w:rFonts w:eastAsiaTheme="minorEastAsia"/>
            <w:b w:val="0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29.06.2017 Beheben der Bestell - History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_Toc486927002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14B495F5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7003" w:history="1">
        <w:r w:rsidR="00AE0EA4" w:rsidRPr="008528D9">
          <w:rPr>
            <w:rStyle w:val="Link"/>
            <w:noProof/>
          </w:rPr>
          <w:t>7.1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Soll-Ist-Vergleich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_Toc486927003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6EE98DE0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7004" w:history="1">
        <w:r w:rsidR="00AE0EA4" w:rsidRPr="008528D9">
          <w:rPr>
            <w:rStyle w:val="Link"/>
            <w:noProof/>
          </w:rPr>
          <w:t>7.2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Kurzer Abriss zur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_Toc486927004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10F4BB38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7005" w:history="1">
        <w:r w:rsidR="00AE0EA4" w:rsidRPr="008528D9">
          <w:rPr>
            <w:rStyle w:val="Link"/>
            <w:noProof/>
          </w:rPr>
          <w:t>7.3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Erkenntnisse aus der Tätigkeit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_Toc486927005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17BF1C1A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7006" w:history="1">
        <w:r w:rsidR="00AE0EA4" w:rsidRPr="008528D9">
          <w:rPr>
            <w:rStyle w:val="Link"/>
            <w:noProof/>
          </w:rPr>
          <w:t>7.4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gefreut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_Toc486927006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19A5D33C" w14:textId="77777777" w:rsidR="00AE0EA4" w:rsidRDefault="00600D33" w:rsidP="00AE0EA4">
      <w:pPr>
        <w:pStyle w:val="Verzeichnis2"/>
        <w:tabs>
          <w:tab w:val="left" w:pos="880"/>
          <w:tab w:val="right" w:leader="dot" w:pos="9062"/>
        </w:tabs>
        <w:jc w:val="both"/>
        <w:rPr>
          <w:rFonts w:eastAsiaTheme="minorEastAsia"/>
          <w:noProof/>
          <w:lang w:eastAsia="de-CH"/>
        </w:rPr>
      </w:pPr>
      <w:hyperlink w:anchor="_Toc486927007" w:history="1">
        <w:r w:rsidR="00AE0EA4" w:rsidRPr="008528D9">
          <w:rPr>
            <w:rStyle w:val="Link"/>
            <w:noProof/>
          </w:rPr>
          <w:t>7.5</w:t>
        </w:r>
        <w:r w:rsidR="00AE0EA4">
          <w:rPr>
            <w:rFonts w:eastAsiaTheme="minorEastAsia"/>
            <w:noProof/>
            <w:lang w:eastAsia="de-CH"/>
          </w:rPr>
          <w:tab/>
        </w:r>
        <w:r w:rsidR="00AE0EA4" w:rsidRPr="008528D9">
          <w:rPr>
            <w:rStyle w:val="Link"/>
            <w:noProof/>
          </w:rPr>
          <w:t>Das hat mich geärgert</w:t>
        </w:r>
        <w:r w:rsidR="00AE0EA4">
          <w:rPr>
            <w:noProof/>
            <w:webHidden/>
          </w:rPr>
          <w:tab/>
        </w:r>
        <w:r w:rsidR="00AE0EA4">
          <w:rPr>
            <w:noProof/>
            <w:webHidden/>
          </w:rPr>
          <w:fldChar w:fldCharType="begin"/>
        </w:r>
        <w:r w:rsidR="00AE0EA4">
          <w:rPr>
            <w:noProof/>
            <w:webHidden/>
          </w:rPr>
          <w:instrText xml:space="preserve"> PAGEREF _Toc486927007 \h </w:instrText>
        </w:r>
        <w:r w:rsidR="00AE0EA4">
          <w:rPr>
            <w:noProof/>
            <w:webHidden/>
          </w:rPr>
        </w:r>
        <w:r w:rsidR="00AE0EA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E0EA4">
          <w:rPr>
            <w:noProof/>
            <w:webHidden/>
          </w:rPr>
          <w:fldChar w:fldCharType="end"/>
        </w:r>
      </w:hyperlink>
    </w:p>
    <w:p w14:paraId="09A56AB5" w14:textId="77777777" w:rsidR="009E0F57" w:rsidRPr="009E0F57" w:rsidRDefault="00A86CFE" w:rsidP="00AE0EA4">
      <w:pPr>
        <w:jc w:val="both"/>
        <w:rPr>
          <w:rFonts w:ascii="Frutiger 45 Light" w:hAnsi="Frutiger 45 Light"/>
          <w:b/>
          <w:bCs/>
          <w:color w:val="365F91" w:themeColor="accent1" w:themeShade="BF"/>
          <w:sz w:val="28"/>
          <w:szCs w:val="28"/>
        </w:rPr>
      </w:pPr>
      <w:r>
        <w:rPr>
          <w:rFonts w:ascii="Frutiger 45 Light" w:hAnsi="Frutiger 45 Light"/>
          <w:sz w:val="28"/>
          <w:szCs w:val="28"/>
        </w:rPr>
        <w:fldChar w:fldCharType="end"/>
      </w:r>
      <w:r w:rsidR="009E0F57" w:rsidRPr="009E0F57">
        <w:rPr>
          <w:rFonts w:ascii="Frutiger 45 Light" w:hAnsi="Frutiger 45 Light"/>
          <w:sz w:val="28"/>
          <w:szCs w:val="28"/>
        </w:rPr>
        <w:br w:type="page"/>
      </w:r>
    </w:p>
    <w:p w14:paraId="29FB674A" w14:textId="77777777" w:rsidR="00F4111B" w:rsidRDefault="00600D33" w:rsidP="00AE0EA4">
      <w:pPr>
        <w:pStyle w:val="berschrift1"/>
        <w:jc w:val="both"/>
      </w:pPr>
      <w:r>
        <w:lastRenderedPageBreak/>
        <w:t>Vorwort</w:t>
      </w:r>
    </w:p>
    <w:p w14:paraId="2CB64AF0" w14:textId="77777777" w:rsidR="00600D33" w:rsidRDefault="00600D33" w:rsidP="00600D33">
      <w:pPr>
        <w:pStyle w:val="berschrift1"/>
      </w:pPr>
      <w:r>
        <w:t>Ziele</w:t>
      </w:r>
    </w:p>
    <w:p w14:paraId="6865B6D9" w14:textId="77777777" w:rsidR="00600D33" w:rsidRDefault="00600D33" w:rsidP="00600D33">
      <w:pPr>
        <w:pStyle w:val="berschrift1"/>
      </w:pPr>
      <w:r>
        <w:t>Planung</w:t>
      </w:r>
    </w:p>
    <w:p w14:paraId="21247E9F" w14:textId="77777777" w:rsidR="00600D33" w:rsidRDefault="00600D33" w:rsidP="00600D33">
      <w:pPr>
        <w:pStyle w:val="berschrift2"/>
      </w:pPr>
      <w:r>
        <w:t>Design</w:t>
      </w:r>
    </w:p>
    <w:p w14:paraId="101A60CC" w14:textId="77777777" w:rsidR="00600D33" w:rsidRDefault="00600D33" w:rsidP="00600D33">
      <w:pPr>
        <w:pStyle w:val="berschrift2"/>
      </w:pPr>
      <w:proofErr w:type="spellStart"/>
      <w:r>
        <w:t>Mockup</w:t>
      </w:r>
      <w:proofErr w:type="spellEnd"/>
    </w:p>
    <w:p w14:paraId="5F002D14" w14:textId="77777777" w:rsidR="00600D33" w:rsidRDefault="00600D33" w:rsidP="00600D33">
      <w:pPr>
        <w:pStyle w:val="berschrift2"/>
      </w:pPr>
      <w:r>
        <w:t>Storyboard</w:t>
      </w:r>
    </w:p>
    <w:p w14:paraId="24CE303C" w14:textId="77777777" w:rsidR="00600D33" w:rsidRPr="00600D33" w:rsidRDefault="00600D33" w:rsidP="00600D33">
      <w:pPr>
        <w:pStyle w:val="berschrift2"/>
      </w:pPr>
      <w:r>
        <w:t>Prototyp</w:t>
      </w:r>
    </w:p>
    <w:p w14:paraId="151D2AB7" w14:textId="77777777" w:rsidR="00600D33" w:rsidRDefault="00600D33" w:rsidP="00600D33">
      <w:pPr>
        <w:pStyle w:val="berschrift2"/>
      </w:pPr>
      <w:r>
        <w:t>Zeitplan</w:t>
      </w:r>
    </w:p>
    <w:p w14:paraId="1AFC7BCF" w14:textId="77777777" w:rsidR="00600D33" w:rsidRDefault="00600D33" w:rsidP="00600D33">
      <w:pPr>
        <w:pStyle w:val="berschrift1"/>
      </w:pPr>
      <w:r>
        <w:t>Implementation</w:t>
      </w:r>
    </w:p>
    <w:p w14:paraId="6326790E" w14:textId="77777777" w:rsidR="008C2B6B" w:rsidRPr="008C2B6B" w:rsidRDefault="00600D33" w:rsidP="00600D33">
      <w:pPr>
        <w:pStyle w:val="berschrift1"/>
      </w:pPr>
      <w:proofErr w:type="spellStart"/>
      <w:r>
        <w:t>Testing</w:t>
      </w:r>
      <w:bookmarkStart w:id="0" w:name="_GoBack"/>
      <w:bookmarkEnd w:id="0"/>
      <w:proofErr w:type="spellEnd"/>
    </w:p>
    <w:sectPr w:rsidR="008C2B6B" w:rsidRPr="008C2B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45 Light">
    <w:altName w:val="Arial"/>
    <w:charset w:val="00"/>
    <w:family w:val="swiss"/>
    <w:pitch w:val="variable"/>
    <w:sig w:usb0="A00000AF" w:usb1="5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7FFD"/>
    <w:multiLevelType w:val="hybridMultilevel"/>
    <w:tmpl w:val="B2C820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B526A"/>
    <w:multiLevelType w:val="hybridMultilevel"/>
    <w:tmpl w:val="08EE07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53B50"/>
    <w:multiLevelType w:val="hybridMultilevel"/>
    <w:tmpl w:val="071AD04E"/>
    <w:lvl w:ilvl="0" w:tplc="0A468EB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20426"/>
    <w:multiLevelType w:val="multilevel"/>
    <w:tmpl w:val="AA3AEF24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b w:val="0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</w:lvl>
    <w:lvl w:ilvl="4">
      <w:start w:val="1"/>
      <w:numFmt w:val="decimal"/>
      <w:lvlText w:val="%1.%2.%3.%4.%5"/>
      <w:lvlJc w:val="left"/>
      <w:pPr>
        <w:tabs>
          <w:tab w:val="num" w:pos="1120"/>
        </w:tabs>
        <w:ind w:left="1120" w:hanging="1120"/>
      </w:p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1304" w:hanging="1304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488" w:hanging="1488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673" w:hanging="1673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857" w:hanging="1857"/>
      </w:pPr>
    </w:lvl>
  </w:abstractNum>
  <w:abstractNum w:abstractNumId="4">
    <w:nsid w:val="394B3E89"/>
    <w:multiLevelType w:val="hybridMultilevel"/>
    <w:tmpl w:val="793676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16A88"/>
    <w:multiLevelType w:val="hybridMultilevel"/>
    <w:tmpl w:val="C98C96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2C1FEC">
      <w:start w:val="25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C66363"/>
    <w:multiLevelType w:val="multilevel"/>
    <w:tmpl w:val="B95C6E9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</w:lvl>
    <w:lvl w:ilvl="4">
      <w:start w:val="1"/>
      <w:numFmt w:val="decimal"/>
      <w:lvlText w:val="%1.%2.%3.%4.%5"/>
      <w:lvlJc w:val="left"/>
      <w:pPr>
        <w:tabs>
          <w:tab w:val="num" w:pos="1120"/>
        </w:tabs>
        <w:ind w:left="1120" w:hanging="1120"/>
      </w:p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1304" w:hanging="1304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488" w:hanging="1488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673" w:hanging="1673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857" w:hanging="1857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D33"/>
    <w:rsid w:val="00007BF4"/>
    <w:rsid w:val="00191194"/>
    <w:rsid w:val="001C2F78"/>
    <w:rsid w:val="00222558"/>
    <w:rsid w:val="00273A12"/>
    <w:rsid w:val="00282757"/>
    <w:rsid w:val="0032219E"/>
    <w:rsid w:val="003F6E56"/>
    <w:rsid w:val="00410AA2"/>
    <w:rsid w:val="00414AA8"/>
    <w:rsid w:val="004C364A"/>
    <w:rsid w:val="00532EDF"/>
    <w:rsid w:val="005A3A19"/>
    <w:rsid w:val="005E56CE"/>
    <w:rsid w:val="00600D33"/>
    <w:rsid w:val="006D455D"/>
    <w:rsid w:val="00754BDD"/>
    <w:rsid w:val="00765A5D"/>
    <w:rsid w:val="0079277D"/>
    <w:rsid w:val="007B1EB2"/>
    <w:rsid w:val="00884C30"/>
    <w:rsid w:val="008C2B6B"/>
    <w:rsid w:val="009E0F57"/>
    <w:rsid w:val="00A269CA"/>
    <w:rsid w:val="00A36F54"/>
    <w:rsid w:val="00A570EE"/>
    <w:rsid w:val="00A86CFE"/>
    <w:rsid w:val="00AE0EA4"/>
    <w:rsid w:val="00AF5C49"/>
    <w:rsid w:val="00B30883"/>
    <w:rsid w:val="00B90E4B"/>
    <w:rsid w:val="00B97529"/>
    <w:rsid w:val="00E53410"/>
    <w:rsid w:val="00E56493"/>
    <w:rsid w:val="00F34847"/>
    <w:rsid w:val="00F4111B"/>
    <w:rsid w:val="00F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7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C2F78"/>
  </w:style>
  <w:style w:type="paragraph" w:styleId="berschrift1">
    <w:name w:val="heading 1"/>
    <w:basedOn w:val="Standard"/>
    <w:next w:val="Standard"/>
    <w:link w:val="berschrift1Zchn"/>
    <w:uiPriority w:val="9"/>
    <w:qFormat/>
    <w:rsid w:val="00410AA2"/>
    <w:pPr>
      <w:keepNext/>
      <w:keepLines/>
      <w:numPr>
        <w:numId w:val="3"/>
      </w:numPr>
      <w:spacing w:before="480" w:after="0"/>
      <w:outlineLvl w:val="0"/>
    </w:pPr>
    <w:rPr>
      <w:rFonts w:ascii="Frutiger 45 Light" w:eastAsiaTheme="majorEastAsia" w:hAnsi="Frutiger 45 Light" w:cstheme="majorBidi"/>
      <w:bCs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4847"/>
    <w:pPr>
      <w:keepNext/>
      <w:keepLines/>
      <w:numPr>
        <w:ilvl w:val="1"/>
        <w:numId w:val="3"/>
      </w:numPr>
      <w:spacing w:before="200" w:after="0"/>
      <w:outlineLvl w:val="1"/>
    </w:pPr>
    <w:rPr>
      <w:rFonts w:ascii="Frutiger 45 Light" w:eastAsiaTheme="majorEastAsia" w:hAnsi="Frutiger 45 Light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0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11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1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AA2"/>
    <w:rPr>
      <w:rFonts w:ascii="Frutiger 45 Light" w:eastAsiaTheme="majorEastAsia" w:hAnsi="Frutiger 45 Light" w:cstheme="majorBidi"/>
      <w:bCs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4847"/>
    <w:rPr>
      <w:rFonts w:ascii="Frutiger 45 Light" w:eastAsiaTheme="majorEastAsia" w:hAnsi="Frutiger 45 Light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19119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364A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  <w:szCs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86CFE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4C364A"/>
    <w:pPr>
      <w:spacing w:after="100"/>
      <w:ind w:left="220"/>
    </w:pPr>
  </w:style>
  <w:style w:type="character" w:styleId="Link">
    <w:name w:val="Hyperlink"/>
    <w:basedOn w:val="Absatz-Standardschriftart"/>
    <w:uiPriority w:val="99"/>
    <w:unhideWhenUsed/>
    <w:rsid w:val="004C364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56CE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0D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oschmid/Library/Group%20Containers/UBF8T346G9.Office/User%20Content.localized/Templates.localized/Repor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75CAF-3E09-8C49-B192-EAB60EA62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4</Pages>
  <Words>568</Words>
  <Characters>3579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Schmid, Nico</dc:creator>
  <cp:lastModifiedBy>Schmid, Nico</cp:lastModifiedBy>
  <cp:revision>1</cp:revision>
  <cp:lastPrinted>2017-07-03T13:08:00Z</cp:lastPrinted>
  <dcterms:created xsi:type="dcterms:W3CDTF">2017-09-26T21:17:00Z</dcterms:created>
  <dcterms:modified xsi:type="dcterms:W3CDTF">2017-09-26T21:20:00Z</dcterms:modified>
</cp:coreProperties>
</file>